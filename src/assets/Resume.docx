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B252CA4" w14:textId="77777777" w:rsidTr="00F52483">
        <w:trPr>
          <w:trHeight w:hRule="exact" w:val="153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7DF8D51" w14:textId="669E9B00" w:rsidR="00692703" w:rsidRPr="00F52483" w:rsidRDefault="00C97ADA" w:rsidP="0052798B">
            <w:pPr>
              <w:pStyle w:val="Title"/>
            </w:pPr>
            <w:r w:rsidRPr="00F52483">
              <w:rPr>
                <w:rStyle w:val="IntenseEmphasis"/>
                <w:b w:val="0"/>
                <w:sz w:val="52"/>
                <w:szCs w:val="48"/>
              </w:rPr>
              <w:t>Humera</w:t>
            </w:r>
            <w:r w:rsidR="00692703" w:rsidRPr="00F52483">
              <w:t xml:space="preserve"> </w:t>
            </w:r>
            <w:r w:rsidRPr="00F52483">
              <w:rPr>
                <w:rStyle w:val="IntenseEmphasis"/>
                <w:b w:val="0"/>
                <w:bCs/>
                <w:sz w:val="52"/>
                <w:szCs w:val="48"/>
              </w:rPr>
              <w:t>Manjra</w:t>
            </w:r>
          </w:p>
          <w:p w14:paraId="3166ADC5" w14:textId="3CADDA91" w:rsidR="00A70C0C" w:rsidRPr="0052798B" w:rsidRDefault="00000000" w:rsidP="0052798B">
            <w:pPr>
              <w:pStyle w:val="ContactInfoEmphasis"/>
              <w:contextualSpacing w:val="0"/>
              <w:rPr>
                <w:color w:val="auto"/>
              </w:rPr>
            </w:pPr>
            <w:sdt>
              <w:sdtPr>
                <w:alias w:val="Enter LinkedIn profile:"/>
                <w:tag w:val="Enter LinkedIn profile:"/>
                <w:id w:val="-1332902444"/>
                <w:placeholder>
                  <w:docPart w:val="524A4F094B4E4D29ACF5E512C6383332"/>
                </w:placeholder>
                <w15:appearance w15:val="hidden"/>
              </w:sdtPr>
              <w:sdtContent>
                <w:hyperlink r:id="rId10" w:history="1">
                  <w:r w:rsidR="004854C3" w:rsidRPr="001C4C67">
                    <w:rPr>
                      <w:rStyle w:val="Hyperlink"/>
                      <w:color w:val="1D824C" w:themeColor="accent1"/>
                      <w:u w:val="none"/>
                    </w:rPr>
                    <w:t>LinkedIn</w:t>
                  </w:r>
                </w:hyperlink>
              </w:sdtContent>
            </w:sdt>
            <w:r w:rsidR="00692703" w:rsidRPr="001C4C67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4ACB17B95D4A48CEAC048AA8E2A4ED6F"/>
                </w:placeholder>
                <w:temporary/>
                <w:showingPlcHdr/>
                <w15:appearance w15:val="hidden"/>
              </w:sdtPr>
              <w:sdtContent>
                <w:r w:rsidR="00692703" w:rsidRPr="001C4C67">
                  <w:t>·</w:t>
                </w:r>
              </w:sdtContent>
            </w:sdt>
            <w:r w:rsidR="00692703" w:rsidRPr="001C4C67">
              <w:t xml:space="preserve"> </w:t>
            </w:r>
            <w:r w:rsidR="00341F7A" w:rsidRPr="001C4C67"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/in/</w:t>
            </w:r>
            <w:r w:rsidR="00341F7A" w:rsidRPr="001C4C67"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humeramanjra</w:t>
            </w:r>
          </w:p>
        </w:tc>
      </w:tr>
      <w:tr w:rsidR="009571D8" w:rsidRPr="00CF1A49" w14:paraId="4D1BADB2" w14:textId="77777777" w:rsidTr="00692703">
        <w:tc>
          <w:tcPr>
            <w:tcW w:w="9360" w:type="dxa"/>
            <w:tcMar>
              <w:top w:w="432" w:type="dxa"/>
            </w:tcMar>
          </w:tcPr>
          <w:p w14:paraId="6C2E73C1" w14:textId="3F74B730" w:rsidR="001755A8" w:rsidRPr="0054454C" w:rsidRDefault="00EF43EC" w:rsidP="00913946">
            <w:pPr>
              <w:contextualSpacing w:val="0"/>
              <w:rPr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>Front</w:t>
            </w:r>
            <w:r w:rsidR="00634614" w:rsidRPr="001C4C67">
              <w:rPr>
                <w:color w:val="auto"/>
                <w:sz w:val="24"/>
                <w:szCs w:val="24"/>
              </w:rPr>
              <w:t>-</w:t>
            </w:r>
            <w:r w:rsidRPr="001C4C67">
              <w:rPr>
                <w:color w:val="auto"/>
                <w:sz w:val="24"/>
                <w:szCs w:val="24"/>
              </w:rPr>
              <w:t>end developer with experience in designing and developing responsive web application using React, JavaScript, HTML, and CSS.</w:t>
            </w:r>
          </w:p>
        </w:tc>
      </w:tr>
    </w:tbl>
    <w:p w14:paraId="39E365CC" w14:textId="244E3295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483CF76AEBC41C0A8826CC4B37EA91E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  <w:r w:rsidR="00C97ADA">
        <w:t xml:space="preserve"> / 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61DF9" w:rsidRPr="00CF1A49" w14:paraId="033F63C7" w14:textId="77777777" w:rsidTr="002A152B">
        <w:tc>
          <w:tcPr>
            <w:tcW w:w="9290" w:type="dxa"/>
            <w:tcMar>
              <w:top w:w="216" w:type="dxa"/>
            </w:tcMar>
          </w:tcPr>
          <w:p w14:paraId="3940365B" w14:textId="372B2283" w:rsidR="002A152B" w:rsidRPr="00CF1A49" w:rsidRDefault="002A152B" w:rsidP="002A152B">
            <w:pPr>
              <w:pStyle w:val="Heading3"/>
              <w:contextualSpacing w:val="0"/>
              <w:outlineLvl w:val="2"/>
            </w:pPr>
            <w:r>
              <w:t>April 202</w:t>
            </w:r>
            <w:r w:rsidR="00F955E7">
              <w:t>2</w:t>
            </w:r>
            <w:r w:rsidRPr="00CF1A49">
              <w:t xml:space="preserve"> – </w:t>
            </w:r>
            <w:r w:rsidR="00F955E7">
              <w:t>Present</w:t>
            </w:r>
          </w:p>
          <w:p w14:paraId="6F721ABF" w14:textId="77777777" w:rsidR="002A152B" w:rsidRPr="00CF1A49" w:rsidRDefault="002A152B" w:rsidP="002A152B">
            <w:pPr>
              <w:pStyle w:val="Heading2"/>
              <w:contextualSpacing w:val="0"/>
              <w:outlineLvl w:val="1"/>
            </w:pPr>
            <w:r>
              <w:t>Frontend developer</w:t>
            </w:r>
            <w:r w:rsidRPr="00CF1A49">
              <w:t xml:space="preserve">, </w:t>
            </w:r>
            <w:r w:rsidRPr="00114DEF">
              <w:rPr>
                <w:rStyle w:val="SubtleReference"/>
                <w:b/>
                <w:bCs/>
              </w:rPr>
              <w:t>MiRecipeBook</w:t>
            </w:r>
          </w:p>
          <w:p w14:paraId="0778FB7D" w14:textId="77777777" w:rsidR="002A152B" w:rsidRPr="001C4C67" w:rsidRDefault="002A152B" w:rsidP="002A152B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 xml:space="preserve">Designed, developed, and maintained responsive web application for publishing recipes using React, JavaScript, HTML, and SCSS. </w:t>
            </w:r>
          </w:p>
          <w:p w14:paraId="47DF3C98" w14:textId="77777777" w:rsidR="004C1FDA" w:rsidRPr="001C4C67" w:rsidRDefault="002A152B" w:rsidP="004C1FDA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>Implemented intuitive user interaction component for the application to allow users to provide feedback for individual recipes.</w:t>
            </w:r>
          </w:p>
          <w:p w14:paraId="0C913238" w14:textId="7280879B" w:rsidR="002A152B" w:rsidRPr="001C4C67" w:rsidRDefault="002A152B" w:rsidP="004C1FDA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>Integrated the application with several APIs to allow users to explore and save recipes from other recipe providers.</w:t>
            </w:r>
          </w:p>
          <w:p w14:paraId="1C098A46" w14:textId="77777777" w:rsidR="00F61DF9" w:rsidRDefault="00F61DF9" w:rsidP="00F61DF9"/>
          <w:p w14:paraId="350A6EA1" w14:textId="10C9B211" w:rsidR="005C647E" w:rsidRPr="00114DEF" w:rsidRDefault="00A01773" w:rsidP="005C647E">
            <w:pPr>
              <w:pStyle w:val="Heading3"/>
              <w:contextualSpacing w:val="0"/>
              <w:outlineLvl w:val="2"/>
            </w:pPr>
            <w:r>
              <w:t>May</w:t>
            </w:r>
            <w:r w:rsidR="005C647E" w:rsidRPr="00114DEF">
              <w:t xml:space="preserve"> 2021 – jAN 2022</w:t>
            </w:r>
          </w:p>
          <w:p w14:paraId="6C42F01A" w14:textId="77777777" w:rsidR="005C647E" w:rsidRPr="00CF1A49" w:rsidRDefault="005C647E" w:rsidP="005C647E">
            <w:pPr>
              <w:pStyle w:val="Heading2"/>
              <w:contextualSpacing w:val="0"/>
              <w:outlineLvl w:val="1"/>
            </w:pPr>
            <w:r>
              <w:t>frontend developer</w:t>
            </w:r>
            <w:r w:rsidRPr="00CF1A49">
              <w:t xml:space="preserve">, </w:t>
            </w:r>
            <w:r w:rsidRPr="00114DEF">
              <w:rPr>
                <w:rStyle w:val="SubtleReference"/>
                <w:b/>
                <w:bCs/>
              </w:rPr>
              <w:t>Sajjboutique</w:t>
            </w:r>
          </w:p>
          <w:p w14:paraId="5F01F893" w14:textId="77777777" w:rsidR="005C647E" w:rsidRPr="001C4C67" w:rsidRDefault="005C647E" w:rsidP="005C647E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>Designed, developed, and maintained responsive e-commerce web</w:t>
            </w:r>
            <w:r w:rsidRPr="001C4C67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001C4C67">
              <w:rPr>
                <w:color w:val="auto"/>
                <w:sz w:val="24"/>
                <w:szCs w:val="24"/>
              </w:rPr>
              <w:t>application for a local clothing store using React, JavaScript, HTML, and SCSS.</w:t>
            </w:r>
          </w:p>
          <w:p w14:paraId="69AA053A" w14:textId="77777777" w:rsidR="005C647E" w:rsidRPr="001C4C67" w:rsidRDefault="005C647E" w:rsidP="005C647E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>Implemented search and filter functionality for the online store to allow users to find products easily and intuitively in store’s collection.</w:t>
            </w:r>
          </w:p>
          <w:p w14:paraId="3A977C81" w14:textId="77777777" w:rsidR="005C647E" w:rsidRPr="001C4C67" w:rsidRDefault="005C647E" w:rsidP="005C647E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>Integrated application with Google analytics to collect user metrics and enhance user experience.</w:t>
            </w:r>
          </w:p>
          <w:p w14:paraId="6090330F" w14:textId="77777777" w:rsidR="005C647E" w:rsidRPr="001C4C67" w:rsidRDefault="005C647E" w:rsidP="005C647E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1C4C67">
              <w:rPr>
                <w:color w:val="auto"/>
                <w:sz w:val="24"/>
                <w:szCs w:val="24"/>
              </w:rPr>
              <w:t>Built dashboard for the application to easily manage store inventory and promote products to users.</w:t>
            </w:r>
          </w:p>
          <w:p w14:paraId="3CFAF96B" w14:textId="7921AD7D" w:rsidR="005C647E" w:rsidRDefault="005C647E" w:rsidP="00F61DF9"/>
        </w:tc>
      </w:tr>
    </w:tbl>
    <w:sdt>
      <w:sdtPr>
        <w:alias w:val="Education:"/>
        <w:tag w:val="Education:"/>
        <w:id w:val="-1908763273"/>
        <w:placeholder>
          <w:docPart w:val="B94D0496DC1C4E40A5FD29D0CCBAC56F"/>
        </w:placeholder>
        <w:temporary/>
        <w:showingPlcHdr/>
        <w15:appearance w15:val="hidden"/>
      </w:sdtPr>
      <w:sdtContent>
        <w:p w14:paraId="31E37DF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DDEE0DD" w14:textId="77777777" w:rsidTr="001E5408">
        <w:tc>
          <w:tcPr>
            <w:tcW w:w="9290" w:type="dxa"/>
          </w:tcPr>
          <w:p w14:paraId="1C7D2F64" w14:textId="6BE9223B" w:rsidR="00C96519" w:rsidRDefault="00C96519" w:rsidP="00C96519">
            <w:pPr>
              <w:pStyle w:val="Heading3"/>
              <w:contextualSpacing w:val="0"/>
              <w:outlineLvl w:val="2"/>
            </w:pPr>
            <w:r w:rsidRPr="00C96519">
              <w:t>September 2020</w:t>
            </w:r>
          </w:p>
          <w:p w14:paraId="69D30F9E" w14:textId="54091EFF" w:rsidR="00C96519" w:rsidRPr="00C96519" w:rsidRDefault="00C96519" w:rsidP="00C96519">
            <w:pPr>
              <w:pStyle w:val="Heading3"/>
              <w:contextualSpacing w:val="0"/>
              <w:outlineLvl w:val="2"/>
            </w:pPr>
            <w:r w:rsidRPr="00C96519">
              <w:rPr>
                <w:color w:val="1D824C" w:themeColor="accent1"/>
                <w:sz w:val="26"/>
                <w:szCs w:val="26"/>
              </w:rPr>
              <w:t>CERTIFIED TESTER FOUNDATION LEVEL (CTFL),</w:t>
            </w:r>
            <w:r w:rsidRPr="00C96519">
              <w:t xml:space="preserve"> ISTQB</w:t>
            </w:r>
          </w:p>
          <w:p w14:paraId="5BAC3B42" w14:textId="77777777" w:rsidR="00C96519" w:rsidRDefault="00C96519" w:rsidP="001D0BF1">
            <w:pPr>
              <w:pStyle w:val="Heading3"/>
              <w:contextualSpacing w:val="0"/>
              <w:outlineLvl w:val="2"/>
            </w:pPr>
          </w:p>
          <w:p w14:paraId="7F64612B" w14:textId="796A4CF5" w:rsidR="001D0BF1" w:rsidRPr="00036E16" w:rsidRDefault="007075CE" w:rsidP="001D0BF1">
            <w:pPr>
              <w:pStyle w:val="Heading3"/>
              <w:contextualSpacing w:val="0"/>
              <w:outlineLvl w:val="2"/>
            </w:pPr>
            <w:r>
              <w:t>July 2008</w:t>
            </w:r>
          </w:p>
          <w:p w14:paraId="53AF0EFD" w14:textId="0EFA2ADF" w:rsidR="007538DC" w:rsidRPr="00CF1A49" w:rsidRDefault="007075CE" w:rsidP="004B498E">
            <w:pPr>
              <w:pStyle w:val="Heading2"/>
              <w:contextualSpacing w:val="0"/>
              <w:outlineLvl w:val="1"/>
            </w:pPr>
            <w:r>
              <w:t>Computer Engineering</w:t>
            </w:r>
            <w:r w:rsidR="001D0BF1" w:rsidRPr="00CF1A49">
              <w:t xml:space="preserve">, </w:t>
            </w:r>
            <w:r w:rsidR="00126A0E" w:rsidRPr="00E478D4">
              <w:rPr>
                <w:rStyle w:val="SubtleReference"/>
                <w:b/>
                <w:bCs/>
              </w:rPr>
              <w:t>Jamia Polytechnic</w:t>
            </w:r>
          </w:p>
        </w:tc>
      </w:tr>
    </w:tbl>
    <w:p w14:paraId="08E12DB5" w14:textId="77777777" w:rsidR="004966ED" w:rsidRDefault="004966ED" w:rsidP="00486277">
      <w:pPr>
        <w:pStyle w:val="Heading1"/>
      </w:pPr>
    </w:p>
    <w:sdt>
      <w:sdtPr>
        <w:alias w:val="Skills:"/>
        <w:tag w:val="Skills:"/>
        <w:id w:val="-1392877668"/>
        <w:placeholder>
          <w:docPart w:val="B0E5F57A0E764329A57AB5AD2FD0DBDC"/>
        </w:placeholder>
        <w:temporary/>
        <w:showingPlcHdr/>
        <w15:appearance w15:val="hidden"/>
      </w:sdtPr>
      <w:sdtContent>
        <w:p w14:paraId="2E53B012" w14:textId="41A32231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BA43C3" w:rsidRPr="00BA43C3" w14:paraId="4ED245CA" w14:textId="77777777" w:rsidTr="00CF1A49">
        <w:tc>
          <w:tcPr>
            <w:tcW w:w="4675" w:type="dxa"/>
          </w:tcPr>
          <w:p w14:paraId="5B967209" w14:textId="375C6577" w:rsidR="001E3120" w:rsidRPr="00BA43C3" w:rsidRDefault="00183D09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JavaScript</w:t>
            </w:r>
          </w:p>
          <w:p w14:paraId="6EAD61DE" w14:textId="741358D9" w:rsidR="006E7CE9" w:rsidRPr="00BA43C3" w:rsidRDefault="006E7CE9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React</w:t>
            </w:r>
          </w:p>
          <w:p w14:paraId="734A2298" w14:textId="77777777" w:rsidR="001F4E6D" w:rsidRPr="00BA43C3" w:rsidRDefault="00183D09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CSS</w:t>
            </w:r>
          </w:p>
          <w:p w14:paraId="1085AF35" w14:textId="7DB84F35" w:rsidR="00183D09" w:rsidRPr="00BA43C3" w:rsidRDefault="00891F4B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SCSS</w:t>
            </w:r>
          </w:p>
          <w:p w14:paraId="35A1B8C2" w14:textId="5980C1BA" w:rsidR="00C54C0B" w:rsidRPr="00BA43C3" w:rsidRDefault="00891F4B" w:rsidP="00D21F66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HTML</w:t>
            </w:r>
          </w:p>
        </w:tc>
        <w:tc>
          <w:tcPr>
            <w:tcW w:w="4675" w:type="dxa"/>
            <w:tcMar>
              <w:left w:w="360" w:type="dxa"/>
            </w:tcMar>
          </w:tcPr>
          <w:p w14:paraId="65894005" w14:textId="00FCA3C2" w:rsidR="0012029F" w:rsidRPr="00BA43C3" w:rsidRDefault="0012029F" w:rsidP="0012029F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 xml:space="preserve">Git/GitHub </w:t>
            </w:r>
          </w:p>
          <w:p w14:paraId="4FB68321" w14:textId="153D238B" w:rsidR="006E7CE9" w:rsidRPr="00BA43C3" w:rsidRDefault="006E7CE9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 xml:space="preserve">VS Code </w:t>
            </w:r>
          </w:p>
          <w:p w14:paraId="616F639E" w14:textId="3DF0EDAF" w:rsidR="001E3120" w:rsidRPr="00BA43C3" w:rsidRDefault="002D50BC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Postman</w:t>
            </w:r>
          </w:p>
          <w:p w14:paraId="6206545F" w14:textId="77777777" w:rsidR="00C54C0B" w:rsidRPr="00BA43C3" w:rsidRDefault="00C54C0B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TestNG</w:t>
            </w:r>
          </w:p>
          <w:p w14:paraId="3426C7F8" w14:textId="6584E4FF" w:rsidR="00D463E2" w:rsidRPr="00BA43C3" w:rsidRDefault="00D463E2" w:rsidP="00ED12C3">
            <w:pPr>
              <w:pStyle w:val="ListBullet"/>
              <w:spacing w:before="120"/>
              <w:ind w:left="357" w:hanging="357"/>
              <w:contextualSpacing w:val="0"/>
              <w:rPr>
                <w:color w:val="auto"/>
                <w:sz w:val="24"/>
                <w:szCs w:val="24"/>
              </w:rPr>
            </w:pPr>
            <w:r w:rsidRPr="00BA43C3">
              <w:rPr>
                <w:color w:val="auto"/>
                <w:sz w:val="24"/>
                <w:szCs w:val="24"/>
              </w:rPr>
              <w:t>Selenium</w:t>
            </w:r>
          </w:p>
        </w:tc>
      </w:tr>
    </w:tbl>
    <w:p w14:paraId="73CC4845" w14:textId="4C22C890" w:rsidR="00AD782D" w:rsidRPr="00BA43C3" w:rsidRDefault="00C54C0B" w:rsidP="0062312F">
      <w:pPr>
        <w:pStyle w:val="Heading1"/>
        <w:rPr>
          <w:color w:val="auto"/>
        </w:rPr>
      </w:pPr>
      <w:r w:rsidRPr="00BA43C3">
        <w:rPr>
          <w:color w:val="auto"/>
        </w:rPr>
        <w:t>Languages</w:t>
      </w:r>
    </w:p>
    <w:p w14:paraId="068CA6E3" w14:textId="73AF3073" w:rsidR="00FC294F" w:rsidRPr="00FC294F" w:rsidRDefault="00FC294F" w:rsidP="00ED12C3">
      <w:pPr>
        <w:pStyle w:val="ListBullet"/>
        <w:spacing w:before="120"/>
        <w:ind w:left="357" w:hanging="357"/>
        <w:rPr>
          <w:sz w:val="26"/>
          <w:szCs w:val="26"/>
        </w:rPr>
      </w:pPr>
      <w:r w:rsidRPr="00B83DE2">
        <w:rPr>
          <w:b/>
          <w:bCs/>
          <w:color w:val="1D824C" w:themeColor="accent1"/>
          <w:sz w:val="24"/>
          <w:szCs w:val="24"/>
        </w:rPr>
        <w:t>English</w:t>
      </w:r>
      <w:r w:rsidRPr="00B83DE2">
        <w:rPr>
          <w:color w:val="1D824C" w:themeColor="accent1"/>
          <w:sz w:val="24"/>
          <w:szCs w:val="24"/>
        </w:rPr>
        <w:t xml:space="preserve"> </w:t>
      </w:r>
      <w:r w:rsidRPr="00FC294F">
        <w:rPr>
          <w:sz w:val="26"/>
          <w:szCs w:val="26"/>
        </w:rPr>
        <w:t xml:space="preserve">- </w:t>
      </w:r>
      <w:r w:rsidRPr="00223725">
        <w:rPr>
          <w:color w:val="auto"/>
          <w:sz w:val="24"/>
          <w:szCs w:val="24"/>
        </w:rPr>
        <w:t>Fluent</w:t>
      </w:r>
    </w:p>
    <w:p w14:paraId="6D8E812F" w14:textId="380E75A8" w:rsidR="00FC294F" w:rsidRPr="00FC294F" w:rsidRDefault="00FC294F" w:rsidP="00ED12C3">
      <w:pPr>
        <w:pStyle w:val="ListBullet"/>
        <w:spacing w:before="120"/>
        <w:ind w:left="357" w:hanging="357"/>
        <w:rPr>
          <w:sz w:val="26"/>
          <w:szCs w:val="26"/>
        </w:rPr>
      </w:pPr>
      <w:r w:rsidRPr="00B83DE2">
        <w:rPr>
          <w:b/>
          <w:bCs/>
          <w:color w:val="1D824C" w:themeColor="accent1"/>
          <w:sz w:val="24"/>
          <w:szCs w:val="24"/>
        </w:rPr>
        <w:t>Guj</w:t>
      </w:r>
      <w:r w:rsidR="00AB6F9D" w:rsidRPr="00B83DE2">
        <w:rPr>
          <w:b/>
          <w:bCs/>
          <w:color w:val="1D824C" w:themeColor="accent1"/>
          <w:sz w:val="24"/>
          <w:szCs w:val="24"/>
        </w:rPr>
        <w:t>a</w:t>
      </w:r>
      <w:r w:rsidRPr="00B83DE2">
        <w:rPr>
          <w:b/>
          <w:bCs/>
          <w:color w:val="1D824C" w:themeColor="accent1"/>
          <w:sz w:val="24"/>
          <w:szCs w:val="24"/>
        </w:rPr>
        <w:t>rati</w:t>
      </w:r>
      <w:r w:rsidRPr="00FC294F">
        <w:rPr>
          <w:color w:val="1D824C" w:themeColor="accent1"/>
          <w:sz w:val="26"/>
          <w:szCs w:val="26"/>
        </w:rPr>
        <w:t xml:space="preserve"> </w:t>
      </w:r>
      <w:r w:rsidRPr="00FC294F">
        <w:rPr>
          <w:sz w:val="26"/>
          <w:szCs w:val="26"/>
        </w:rPr>
        <w:t xml:space="preserve">- </w:t>
      </w:r>
      <w:r w:rsidRPr="00223725">
        <w:rPr>
          <w:color w:val="auto"/>
          <w:sz w:val="24"/>
          <w:szCs w:val="24"/>
        </w:rPr>
        <w:t>Native</w:t>
      </w:r>
    </w:p>
    <w:p w14:paraId="76FA8824" w14:textId="462FE55A" w:rsidR="00FC294F" w:rsidRPr="00FC294F" w:rsidRDefault="00AB6F9D" w:rsidP="00ED12C3">
      <w:pPr>
        <w:pStyle w:val="ListBullet"/>
        <w:spacing w:before="120"/>
        <w:ind w:left="357" w:hanging="357"/>
        <w:rPr>
          <w:sz w:val="26"/>
          <w:szCs w:val="26"/>
        </w:rPr>
      </w:pPr>
      <w:r w:rsidRPr="00B83DE2">
        <w:rPr>
          <w:b/>
          <w:bCs/>
          <w:color w:val="1D824C" w:themeColor="accent1"/>
          <w:sz w:val="24"/>
          <w:szCs w:val="24"/>
        </w:rPr>
        <w:t>Hindi</w:t>
      </w:r>
      <w:r w:rsidR="00FC294F" w:rsidRPr="00FC294F">
        <w:rPr>
          <w:color w:val="1D824C" w:themeColor="accent1"/>
          <w:sz w:val="26"/>
          <w:szCs w:val="26"/>
        </w:rPr>
        <w:t xml:space="preserve"> </w:t>
      </w:r>
      <w:r w:rsidR="00FC294F" w:rsidRPr="00FC294F">
        <w:rPr>
          <w:sz w:val="26"/>
          <w:szCs w:val="26"/>
        </w:rPr>
        <w:t xml:space="preserve">- </w:t>
      </w:r>
      <w:r w:rsidRPr="00223725">
        <w:rPr>
          <w:color w:val="auto"/>
          <w:sz w:val="24"/>
          <w:szCs w:val="24"/>
        </w:rPr>
        <w:t>Fluent</w:t>
      </w:r>
    </w:p>
    <w:p w14:paraId="7EFD82DD" w14:textId="4FCD95A6" w:rsidR="00B51D1B" w:rsidRPr="00ED12C3" w:rsidRDefault="00ED12C3" w:rsidP="00ED12C3">
      <w:pPr>
        <w:pStyle w:val="ListBullet"/>
        <w:spacing w:before="120"/>
        <w:ind w:left="357" w:hanging="357"/>
        <w:rPr>
          <w:sz w:val="26"/>
          <w:szCs w:val="26"/>
        </w:rPr>
      </w:pPr>
      <w:r w:rsidRPr="00B83DE2">
        <w:rPr>
          <w:b/>
          <w:bCs/>
          <w:color w:val="1D824C" w:themeColor="accent1"/>
          <w:sz w:val="24"/>
          <w:szCs w:val="24"/>
        </w:rPr>
        <w:t>Urdu</w:t>
      </w:r>
      <w:r w:rsidR="00FC294F" w:rsidRPr="00FC294F">
        <w:rPr>
          <w:color w:val="1D824C" w:themeColor="accent1"/>
          <w:sz w:val="26"/>
          <w:szCs w:val="26"/>
        </w:rPr>
        <w:t xml:space="preserve"> </w:t>
      </w:r>
      <w:r w:rsidR="00FC294F" w:rsidRPr="00FC294F">
        <w:rPr>
          <w:sz w:val="26"/>
          <w:szCs w:val="26"/>
        </w:rPr>
        <w:t xml:space="preserve">- </w:t>
      </w:r>
      <w:r w:rsidRPr="00223725">
        <w:rPr>
          <w:color w:val="auto"/>
          <w:sz w:val="24"/>
          <w:szCs w:val="24"/>
        </w:rPr>
        <w:t>Average</w:t>
      </w:r>
    </w:p>
    <w:sectPr w:rsidR="00B51D1B" w:rsidRPr="00ED12C3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BA06D" w14:textId="77777777" w:rsidR="00C40FAA" w:rsidRDefault="00C40FAA" w:rsidP="0068194B">
      <w:r>
        <w:separator/>
      </w:r>
    </w:p>
    <w:p w14:paraId="07F63F55" w14:textId="77777777" w:rsidR="00C40FAA" w:rsidRDefault="00C40FAA"/>
    <w:p w14:paraId="0CE8492B" w14:textId="77777777" w:rsidR="00C40FAA" w:rsidRDefault="00C40FAA"/>
  </w:endnote>
  <w:endnote w:type="continuationSeparator" w:id="0">
    <w:p w14:paraId="6044ED31" w14:textId="77777777" w:rsidR="00C40FAA" w:rsidRDefault="00C40FAA" w:rsidP="0068194B">
      <w:r>
        <w:continuationSeparator/>
      </w:r>
    </w:p>
    <w:p w14:paraId="4F4C58CD" w14:textId="77777777" w:rsidR="00C40FAA" w:rsidRDefault="00C40FAA"/>
    <w:p w14:paraId="3EF78ECF" w14:textId="77777777" w:rsidR="00C40FAA" w:rsidRDefault="00C40F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A94F6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8F099" w14:textId="77777777" w:rsidR="00C40FAA" w:rsidRDefault="00C40FAA" w:rsidP="0068194B">
      <w:r>
        <w:separator/>
      </w:r>
    </w:p>
    <w:p w14:paraId="3E52E391" w14:textId="77777777" w:rsidR="00C40FAA" w:rsidRDefault="00C40FAA"/>
    <w:p w14:paraId="0CF0FE2E" w14:textId="77777777" w:rsidR="00C40FAA" w:rsidRDefault="00C40FAA"/>
  </w:footnote>
  <w:footnote w:type="continuationSeparator" w:id="0">
    <w:p w14:paraId="731D6AF9" w14:textId="77777777" w:rsidR="00C40FAA" w:rsidRDefault="00C40FAA" w:rsidP="0068194B">
      <w:r>
        <w:continuationSeparator/>
      </w:r>
    </w:p>
    <w:p w14:paraId="4A9DD116" w14:textId="77777777" w:rsidR="00C40FAA" w:rsidRDefault="00C40FAA"/>
    <w:p w14:paraId="236B11EF" w14:textId="77777777" w:rsidR="00C40FAA" w:rsidRDefault="00C40F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7DF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6CF423" wp14:editId="4EDEC07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8EE08E9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C50EF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394A3C9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16A7497"/>
    <w:multiLevelType w:val="hybridMultilevel"/>
    <w:tmpl w:val="4B881A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4B6884"/>
    <w:multiLevelType w:val="hybridMultilevel"/>
    <w:tmpl w:val="B2F631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A4787"/>
    <w:multiLevelType w:val="hybridMultilevel"/>
    <w:tmpl w:val="988A84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256281">
    <w:abstractNumId w:val="9"/>
  </w:num>
  <w:num w:numId="2" w16cid:durableId="866674775">
    <w:abstractNumId w:val="8"/>
  </w:num>
  <w:num w:numId="3" w16cid:durableId="445851477">
    <w:abstractNumId w:val="7"/>
  </w:num>
  <w:num w:numId="4" w16cid:durableId="1124884295">
    <w:abstractNumId w:val="6"/>
  </w:num>
  <w:num w:numId="5" w16cid:durableId="22364938">
    <w:abstractNumId w:val="10"/>
  </w:num>
  <w:num w:numId="6" w16cid:durableId="1250580855">
    <w:abstractNumId w:val="3"/>
  </w:num>
  <w:num w:numId="7" w16cid:durableId="1442607006">
    <w:abstractNumId w:val="11"/>
  </w:num>
  <w:num w:numId="8" w16cid:durableId="2092506926">
    <w:abstractNumId w:val="2"/>
  </w:num>
  <w:num w:numId="9" w16cid:durableId="1149711080">
    <w:abstractNumId w:val="13"/>
  </w:num>
  <w:num w:numId="10" w16cid:durableId="138697260">
    <w:abstractNumId w:val="5"/>
  </w:num>
  <w:num w:numId="11" w16cid:durableId="706609799">
    <w:abstractNumId w:val="4"/>
  </w:num>
  <w:num w:numId="12" w16cid:durableId="1254625124">
    <w:abstractNumId w:val="1"/>
  </w:num>
  <w:num w:numId="13" w16cid:durableId="422385461">
    <w:abstractNumId w:val="0"/>
  </w:num>
  <w:num w:numId="14" w16cid:durableId="441922946">
    <w:abstractNumId w:val="15"/>
  </w:num>
  <w:num w:numId="15" w16cid:durableId="175968572">
    <w:abstractNumId w:val="14"/>
  </w:num>
  <w:num w:numId="16" w16cid:durableId="4486693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DA"/>
    <w:rsid w:val="000001EF"/>
    <w:rsid w:val="0000652F"/>
    <w:rsid w:val="00007322"/>
    <w:rsid w:val="00007728"/>
    <w:rsid w:val="00022EB2"/>
    <w:rsid w:val="000235E8"/>
    <w:rsid w:val="00024584"/>
    <w:rsid w:val="00024730"/>
    <w:rsid w:val="00036E16"/>
    <w:rsid w:val="00055E95"/>
    <w:rsid w:val="0007021F"/>
    <w:rsid w:val="0007273A"/>
    <w:rsid w:val="000A1712"/>
    <w:rsid w:val="000A7A03"/>
    <w:rsid w:val="000B2BA5"/>
    <w:rsid w:val="000C3699"/>
    <w:rsid w:val="000E3ED9"/>
    <w:rsid w:val="000F2F8C"/>
    <w:rsid w:val="0010006E"/>
    <w:rsid w:val="00102187"/>
    <w:rsid w:val="001045A8"/>
    <w:rsid w:val="00114A91"/>
    <w:rsid w:val="00114DEF"/>
    <w:rsid w:val="0012029F"/>
    <w:rsid w:val="00126A0E"/>
    <w:rsid w:val="001427E1"/>
    <w:rsid w:val="00163668"/>
    <w:rsid w:val="001674AF"/>
    <w:rsid w:val="00171566"/>
    <w:rsid w:val="00174676"/>
    <w:rsid w:val="001755A8"/>
    <w:rsid w:val="00183D09"/>
    <w:rsid w:val="00184014"/>
    <w:rsid w:val="00192008"/>
    <w:rsid w:val="001C0E68"/>
    <w:rsid w:val="001C1BCC"/>
    <w:rsid w:val="001C4B6F"/>
    <w:rsid w:val="001C4C67"/>
    <w:rsid w:val="001D0BF1"/>
    <w:rsid w:val="001D693A"/>
    <w:rsid w:val="001E3120"/>
    <w:rsid w:val="001E5408"/>
    <w:rsid w:val="001E7E0C"/>
    <w:rsid w:val="001F0BB0"/>
    <w:rsid w:val="001F4E6D"/>
    <w:rsid w:val="001F6140"/>
    <w:rsid w:val="00203573"/>
    <w:rsid w:val="0020597D"/>
    <w:rsid w:val="00213B4C"/>
    <w:rsid w:val="002153C5"/>
    <w:rsid w:val="00223725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1848"/>
    <w:rsid w:val="00294998"/>
    <w:rsid w:val="00297F18"/>
    <w:rsid w:val="002A152B"/>
    <w:rsid w:val="002A1945"/>
    <w:rsid w:val="002B2958"/>
    <w:rsid w:val="002B3FC8"/>
    <w:rsid w:val="002B75F1"/>
    <w:rsid w:val="002C04DC"/>
    <w:rsid w:val="002C69E4"/>
    <w:rsid w:val="002D23C5"/>
    <w:rsid w:val="002D50BC"/>
    <w:rsid w:val="002D6137"/>
    <w:rsid w:val="002E4D73"/>
    <w:rsid w:val="002E7A76"/>
    <w:rsid w:val="002E7E61"/>
    <w:rsid w:val="002F05E5"/>
    <w:rsid w:val="002F254D"/>
    <w:rsid w:val="002F30E4"/>
    <w:rsid w:val="002F3B5F"/>
    <w:rsid w:val="00307140"/>
    <w:rsid w:val="00316DFF"/>
    <w:rsid w:val="00317223"/>
    <w:rsid w:val="00325B57"/>
    <w:rsid w:val="00336056"/>
    <w:rsid w:val="00341F7A"/>
    <w:rsid w:val="003544E1"/>
    <w:rsid w:val="00366398"/>
    <w:rsid w:val="00386413"/>
    <w:rsid w:val="003A0632"/>
    <w:rsid w:val="003A30E5"/>
    <w:rsid w:val="003A6ADF"/>
    <w:rsid w:val="003B5928"/>
    <w:rsid w:val="003D380F"/>
    <w:rsid w:val="003E160D"/>
    <w:rsid w:val="003F1D5F"/>
    <w:rsid w:val="003F26C8"/>
    <w:rsid w:val="003F5D1F"/>
    <w:rsid w:val="00405128"/>
    <w:rsid w:val="00406CFF"/>
    <w:rsid w:val="00410D68"/>
    <w:rsid w:val="00416B25"/>
    <w:rsid w:val="00420592"/>
    <w:rsid w:val="004319E0"/>
    <w:rsid w:val="00437E8C"/>
    <w:rsid w:val="00440225"/>
    <w:rsid w:val="004439A8"/>
    <w:rsid w:val="00460DA1"/>
    <w:rsid w:val="0047047C"/>
    <w:rsid w:val="004726BC"/>
    <w:rsid w:val="00474105"/>
    <w:rsid w:val="00480E6E"/>
    <w:rsid w:val="004854C3"/>
    <w:rsid w:val="00486277"/>
    <w:rsid w:val="00494CF6"/>
    <w:rsid w:val="00495F8D"/>
    <w:rsid w:val="004966ED"/>
    <w:rsid w:val="004A1FAE"/>
    <w:rsid w:val="004A32FF"/>
    <w:rsid w:val="004B06EB"/>
    <w:rsid w:val="004B498E"/>
    <w:rsid w:val="004B6AD0"/>
    <w:rsid w:val="004C1FDA"/>
    <w:rsid w:val="004C2D5D"/>
    <w:rsid w:val="004C33E1"/>
    <w:rsid w:val="004E01EB"/>
    <w:rsid w:val="004E2794"/>
    <w:rsid w:val="004E401F"/>
    <w:rsid w:val="004F618B"/>
    <w:rsid w:val="00510392"/>
    <w:rsid w:val="00513E2A"/>
    <w:rsid w:val="005248CC"/>
    <w:rsid w:val="0052798B"/>
    <w:rsid w:val="0054454C"/>
    <w:rsid w:val="00566A35"/>
    <w:rsid w:val="0056701E"/>
    <w:rsid w:val="005740D7"/>
    <w:rsid w:val="005A0F26"/>
    <w:rsid w:val="005A1B10"/>
    <w:rsid w:val="005A6850"/>
    <w:rsid w:val="005B1B1B"/>
    <w:rsid w:val="005B5A77"/>
    <w:rsid w:val="005C5932"/>
    <w:rsid w:val="005C647E"/>
    <w:rsid w:val="005D3CA7"/>
    <w:rsid w:val="005D4CC1"/>
    <w:rsid w:val="005F4B91"/>
    <w:rsid w:val="005F55D2"/>
    <w:rsid w:val="0062312F"/>
    <w:rsid w:val="00625F2C"/>
    <w:rsid w:val="00627E31"/>
    <w:rsid w:val="00634614"/>
    <w:rsid w:val="00657B64"/>
    <w:rsid w:val="006618E9"/>
    <w:rsid w:val="00673446"/>
    <w:rsid w:val="0068194B"/>
    <w:rsid w:val="00692703"/>
    <w:rsid w:val="006A1962"/>
    <w:rsid w:val="006B4016"/>
    <w:rsid w:val="006B5D48"/>
    <w:rsid w:val="006B7D7B"/>
    <w:rsid w:val="006C1A5E"/>
    <w:rsid w:val="006D65FA"/>
    <w:rsid w:val="006E1507"/>
    <w:rsid w:val="006E7CE9"/>
    <w:rsid w:val="007075CE"/>
    <w:rsid w:val="00712D8B"/>
    <w:rsid w:val="007273B7"/>
    <w:rsid w:val="00733690"/>
    <w:rsid w:val="00733E0A"/>
    <w:rsid w:val="0074403D"/>
    <w:rsid w:val="00746D44"/>
    <w:rsid w:val="007538DC"/>
    <w:rsid w:val="00757803"/>
    <w:rsid w:val="007731BF"/>
    <w:rsid w:val="0079206B"/>
    <w:rsid w:val="00796076"/>
    <w:rsid w:val="007B6DEC"/>
    <w:rsid w:val="007C0566"/>
    <w:rsid w:val="007C606B"/>
    <w:rsid w:val="007E4A1B"/>
    <w:rsid w:val="007E6A61"/>
    <w:rsid w:val="00801140"/>
    <w:rsid w:val="00803404"/>
    <w:rsid w:val="00834955"/>
    <w:rsid w:val="00855B59"/>
    <w:rsid w:val="00860461"/>
    <w:rsid w:val="0086487C"/>
    <w:rsid w:val="00870B20"/>
    <w:rsid w:val="00871F5E"/>
    <w:rsid w:val="008829F8"/>
    <w:rsid w:val="00885897"/>
    <w:rsid w:val="00891F4B"/>
    <w:rsid w:val="008A6538"/>
    <w:rsid w:val="008B72B3"/>
    <w:rsid w:val="008C33AF"/>
    <w:rsid w:val="008C7056"/>
    <w:rsid w:val="008F3B14"/>
    <w:rsid w:val="008F6F49"/>
    <w:rsid w:val="00901899"/>
    <w:rsid w:val="0090344B"/>
    <w:rsid w:val="00905715"/>
    <w:rsid w:val="0091321E"/>
    <w:rsid w:val="009135EE"/>
    <w:rsid w:val="00913946"/>
    <w:rsid w:val="00914488"/>
    <w:rsid w:val="00922333"/>
    <w:rsid w:val="0092726B"/>
    <w:rsid w:val="009361BA"/>
    <w:rsid w:val="00944F78"/>
    <w:rsid w:val="009510E7"/>
    <w:rsid w:val="00952A2E"/>
    <w:rsid w:val="00952C89"/>
    <w:rsid w:val="009549ED"/>
    <w:rsid w:val="009571D8"/>
    <w:rsid w:val="009650EA"/>
    <w:rsid w:val="00967E67"/>
    <w:rsid w:val="0097790C"/>
    <w:rsid w:val="0098506E"/>
    <w:rsid w:val="00991757"/>
    <w:rsid w:val="009A44CE"/>
    <w:rsid w:val="009B2CFB"/>
    <w:rsid w:val="009C4DFC"/>
    <w:rsid w:val="009D44F8"/>
    <w:rsid w:val="009E3160"/>
    <w:rsid w:val="009F220C"/>
    <w:rsid w:val="009F3B05"/>
    <w:rsid w:val="009F4931"/>
    <w:rsid w:val="00A01773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46F6D"/>
    <w:rsid w:val="00A51DC5"/>
    <w:rsid w:val="00A53DE1"/>
    <w:rsid w:val="00A615E1"/>
    <w:rsid w:val="00A70C0C"/>
    <w:rsid w:val="00A755E8"/>
    <w:rsid w:val="00A77B88"/>
    <w:rsid w:val="00A93A5D"/>
    <w:rsid w:val="00AB32F8"/>
    <w:rsid w:val="00AB610B"/>
    <w:rsid w:val="00AB6F9D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1E3"/>
    <w:rsid w:val="00B6332A"/>
    <w:rsid w:val="00B707ED"/>
    <w:rsid w:val="00B81760"/>
    <w:rsid w:val="00B83DE2"/>
    <w:rsid w:val="00B8494C"/>
    <w:rsid w:val="00B94188"/>
    <w:rsid w:val="00B9450B"/>
    <w:rsid w:val="00BA0D22"/>
    <w:rsid w:val="00BA1546"/>
    <w:rsid w:val="00BA43C3"/>
    <w:rsid w:val="00BB4E51"/>
    <w:rsid w:val="00BC5B80"/>
    <w:rsid w:val="00BD0D77"/>
    <w:rsid w:val="00BD431F"/>
    <w:rsid w:val="00BE423E"/>
    <w:rsid w:val="00BF61AC"/>
    <w:rsid w:val="00C35EF9"/>
    <w:rsid w:val="00C40FAA"/>
    <w:rsid w:val="00C43901"/>
    <w:rsid w:val="00C47FA6"/>
    <w:rsid w:val="00C54C0B"/>
    <w:rsid w:val="00C57FC6"/>
    <w:rsid w:val="00C66A7D"/>
    <w:rsid w:val="00C71B1F"/>
    <w:rsid w:val="00C779DA"/>
    <w:rsid w:val="00C814F7"/>
    <w:rsid w:val="00C96519"/>
    <w:rsid w:val="00C97ADA"/>
    <w:rsid w:val="00CA4B4D"/>
    <w:rsid w:val="00CA723D"/>
    <w:rsid w:val="00CB35C3"/>
    <w:rsid w:val="00CB43A2"/>
    <w:rsid w:val="00CC4089"/>
    <w:rsid w:val="00CD323D"/>
    <w:rsid w:val="00CE4030"/>
    <w:rsid w:val="00CE64B3"/>
    <w:rsid w:val="00CF1A49"/>
    <w:rsid w:val="00D0630C"/>
    <w:rsid w:val="00D21F66"/>
    <w:rsid w:val="00D243A9"/>
    <w:rsid w:val="00D305E5"/>
    <w:rsid w:val="00D37CD3"/>
    <w:rsid w:val="00D463E2"/>
    <w:rsid w:val="00D656BD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5691"/>
    <w:rsid w:val="00DE638A"/>
    <w:rsid w:val="00DE6534"/>
    <w:rsid w:val="00DF4D6C"/>
    <w:rsid w:val="00E01923"/>
    <w:rsid w:val="00E14498"/>
    <w:rsid w:val="00E2397A"/>
    <w:rsid w:val="00E254DB"/>
    <w:rsid w:val="00E300FC"/>
    <w:rsid w:val="00E362DB"/>
    <w:rsid w:val="00E478D4"/>
    <w:rsid w:val="00E5632B"/>
    <w:rsid w:val="00E70240"/>
    <w:rsid w:val="00E71E6B"/>
    <w:rsid w:val="00E75004"/>
    <w:rsid w:val="00E81CC5"/>
    <w:rsid w:val="00E85A87"/>
    <w:rsid w:val="00E85B4A"/>
    <w:rsid w:val="00E9528E"/>
    <w:rsid w:val="00EA5099"/>
    <w:rsid w:val="00EC1351"/>
    <w:rsid w:val="00EC4CBF"/>
    <w:rsid w:val="00EC5687"/>
    <w:rsid w:val="00ED12C3"/>
    <w:rsid w:val="00EE2CA8"/>
    <w:rsid w:val="00EF17E8"/>
    <w:rsid w:val="00EF43EC"/>
    <w:rsid w:val="00EF51D9"/>
    <w:rsid w:val="00F130DD"/>
    <w:rsid w:val="00F24884"/>
    <w:rsid w:val="00F32A57"/>
    <w:rsid w:val="00F41723"/>
    <w:rsid w:val="00F476C4"/>
    <w:rsid w:val="00F52483"/>
    <w:rsid w:val="00F61DF9"/>
    <w:rsid w:val="00F81960"/>
    <w:rsid w:val="00F82424"/>
    <w:rsid w:val="00F84C10"/>
    <w:rsid w:val="00F8769D"/>
    <w:rsid w:val="00F9350C"/>
    <w:rsid w:val="00F94EB5"/>
    <w:rsid w:val="00F955E7"/>
    <w:rsid w:val="00F9624D"/>
    <w:rsid w:val="00FB31C1"/>
    <w:rsid w:val="00FB58F2"/>
    <w:rsid w:val="00FC294F"/>
    <w:rsid w:val="00FC6AEA"/>
    <w:rsid w:val="00FD3D13"/>
    <w:rsid w:val="00FE40D2"/>
    <w:rsid w:val="00FE55A2"/>
    <w:rsid w:val="00FF4E48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AF0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854C3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341F7A"/>
  </w:style>
  <w:style w:type="character" w:customStyle="1" w:styleId="break-words">
    <w:name w:val="break-words"/>
    <w:basedOn w:val="DefaultParagraphFont"/>
    <w:rsid w:val="00341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humeramanjr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4A4F094B4E4D29ACF5E512C6383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9F5CF-82D2-49E5-B5A1-5615D3F245B2}"/>
      </w:docPartPr>
      <w:docPartBody>
        <w:p w:rsidR="00314C4F" w:rsidRDefault="0023306B">
          <w:pPr>
            <w:pStyle w:val="524A4F094B4E4D29ACF5E512C6383332"/>
          </w:pPr>
          <w:r w:rsidRPr="00CF1A49">
            <w:t>LinkedIn Profile</w:t>
          </w:r>
        </w:p>
      </w:docPartBody>
    </w:docPart>
    <w:docPart>
      <w:docPartPr>
        <w:name w:val="4ACB17B95D4A48CEAC048AA8E2A4E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EA3E4-705F-412C-87DD-CFEAAB3717A9}"/>
      </w:docPartPr>
      <w:docPartBody>
        <w:p w:rsidR="00314C4F" w:rsidRDefault="0023306B">
          <w:pPr>
            <w:pStyle w:val="4ACB17B95D4A48CEAC048AA8E2A4ED6F"/>
          </w:pPr>
          <w:r w:rsidRPr="00CF1A49">
            <w:t>·</w:t>
          </w:r>
        </w:p>
      </w:docPartBody>
    </w:docPart>
    <w:docPart>
      <w:docPartPr>
        <w:name w:val="6483CF76AEBC41C0A8826CC4B37EA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97B06-1F11-481C-AE87-A5C6986ECAC1}"/>
      </w:docPartPr>
      <w:docPartBody>
        <w:p w:rsidR="00314C4F" w:rsidRDefault="0023306B">
          <w:pPr>
            <w:pStyle w:val="6483CF76AEBC41C0A8826CC4B37EA91E"/>
          </w:pPr>
          <w:r w:rsidRPr="00CF1A49">
            <w:t>Experience</w:t>
          </w:r>
        </w:p>
      </w:docPartBody>
    </w:docPart>
    <w:docPart>
      <w:docPartPr>
        <w:name w:val="B94D0496DC1C4E40A5FD29D0CCBAC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3EC66-90EE-44EA-B711-44A2AEA87406}"/>
      </w:docPartPr>
      <w:docPartBody>
        <w:p w:rsidR="00314C4F" w:rsidRDefault="0023306B">
          <w:pPr>
            <w:pStyle w:val="B94D0496DC1C4E40A5FD29D0CCBAC56F"/>
          </w:pPr>
          <w:r w:rsidRPr="00CF1A49">
            <w:t>Education</w:t>
          </w:r>
        </w:p>
      </w:docPartBody>
    </w:docPart>
    <w:docPart>
      <w:docPartPr>
        <w:name w:val="B0E5F57A0E764329A57AB5AD2FD0D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2E39D-6B57-40BD-8049-8C4C566531AC}"/>
      </w:docPartPr>
      <w:docPartBody>
        <w:p w:rsidR="00314C4F" w:rsidRDefault="0023306B">
          <w:pPr>
            <w:pStyle w:val="B0E5F57A0E764329A57AB5AD2FD0DBD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6B"/>
    <w:rsid w:val="0023306B"/>
    <w:rsid w:val="002D217D"/>
    <w:rsid w:val="00314C4F"/>
    <w:rsid w:val="005B08AD"/>
    <w:rsid w:val="00C60ACE"/>
    <w:rsid w:val="00CC2E38"/>
    <w:rsid w:val="00DE44F1"/>
    <w:rsid w:val="00F27DD9"/>
    <w:rsid w:val="00F4694C"/>
    <w:rsid w:val="00FB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E1897E0C8D4AE7BEDFF05032AC22DC">
    <w:name w:val="A2E1897E0C8D4AE7BEDFF05032AC22DC"/>
    <w:rsid w:val="00314C4F"/>
    <w:rPr>
      <w:lang w:val="en-US" w:eastAsia="en-US"/>
    </w:rPr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31D69A9A4574A779FFD99DA61B54AC3">
    <w:name w:val="031D69A9A4574A779FFD99DA61B54AC3"/>
  </w:style>
  <w:style w:type="paragraph" w:customStyle="1" w:styleId="524A4F094B4E4D29ACF5E512C6383332">
    <w:name w:val="524A4F094B4E4D29ACF5E512C6383332"/>
  </w:style>
  <w:style w:type="paragraph" w:customStyle="1" w:styleId="4ACB17B95D4A48CEAC048AA8E2A4ED6F">
    <w:name w:val="4ACB17B95D4A48CEAC048AA8E2A4ED6F"/>
  </w:style>
  <w:style w:type="paragraph" w:customStyle="1" w:styleId="6483CF76AEBC41C0A8826CC4B37EA91E">
    <w:name w:val="6483CF76AEBC41C0A8826CC4B37EA91E"/>
  </w:style>
  <w:style w:type="character" w:styleId="SubtleReference">
    <w:name w:val="Subtle Reference"/>
    <w:basedOn w:val="DefaultParagraphFont"/>
    <w:uiPriority w:val="10"/>
    <w:qFormat/>
    <w:rsid w:val="0023306B"/>
    <w:rPr>
      <w:b/>
      <w:caps w:val="0"/>
      <w:smallCaps/>
      <w:color w:val="595959" w:themeColor="text1" w:themeTint="A6"/>
    </w:rPr>
  </w:style>
  <w:style w:type="paragraph" w:customStyle="1" w:styleId="B94D0496DC1C4E40A5FD29D0CCBAC56F">
    <w:name w:val="B94D0496DC1C4E40A5FD29D0CCBAC56F"/>
  </w:style>
  <w:style w:type="paragraph" w:customStyle="1" w:styleId="B0E5F57A0E764329A57AB5AD2FD0DBDC">
    <w:name w:val="B0E5F57A0E764329A57AB5AD2FD0DB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23E1AB26CDF841AA25E50D509F1B56" ma:contentTypeVersion="7" ma:contentTypeDescription="Create a new document." ma:contentTypeScope="" ma:versionID="3f5090395cd25ecd653adcf721d8de12">
  <xsd:schema xmlns:xsd="http://www.w3.org/2001/XMLSchema" xmlns:xs="http://www.w3.org/2001/XMLSchema" xmlns:p="http://schemas.microsoft.com/office/2006/metadata/properties" xmlns:ns3="0ffe36f0-7b39-4c1d-aef4-f2bee4dfe52e" xmlns:ns4="7bcf4776-37de-4160-82fb-f398d7769756" targetNamespace="http://schemas.microsoft.com/office/2006/metadata/properties" ma:root="true" ma:fieldsID="06a807ad0bed09554efbbe951a8ba76a" ns3:_="" ns4:_="">
    <xsd:import namespace="0ffe36f0-7b39-4c1d-aef4-f2bee4dfe52e"/>
    <xsd:import namespace="7bcf4776-37de-4160-82fb-f398d776975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e36f0-7b39-4c1d-aef4-f2bee4dfe5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f4776-37de-4160-82fb-f398d7769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F544B4-7519-4B58-85D2-FED55BEE7D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D6C37D-DF5C-4EAC-9B2E-AD8E6D4D1E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FBD35A-67D8-4317-9532-2923C225F2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e36f0-7b39-4c1d-aef4-f2bee4dfe52e"/>
    <ds:schemaRef ds:uri="7bcf4776-37de-4160-82fb-f398d77697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2022-06-27T04:21:00Z</dcterms:created>
  <dcterms:modified xsi:type="dcterms:W3CDTF">2022-08-06T21:32:00Z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0x0101002123E1AB26CDF841AA25E50D509F1B56</vt:lpwstr>
  </property>
</Properties>
</file>